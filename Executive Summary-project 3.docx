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:rsidR="003A2F68" w:rsidRDefault="00B0191C" w:rsidP="007B0A29">
            <w:pPr>
              <w:pStyle w:val="CoverPageTitle"/>
            </w:pPr>
            <w:sdt>
              <w:sdtPr>
                <w:rPr>
                  <w:noProof/>
                  <w:kern w:val="0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04DBD53C9291C8499B81D1BADC62D74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Content>
                <w:r>
                  <w:rPr>
                    <w:noProof/>
                    <w:kern w:val="0"/>
                    <w14:ligatures w14:val="none"/>
                  </w:rPr>
                  <w:t>Classifying</w:t>
                </w:r>
                <w:r>
                  <w:rPr>
                    <w:noProof/>
                    <w:kern w:val="0"/>
                    <w14:ligatures w14:val="none"/>
                  </w:rPr>
                  <w:br/>
                  <w:t>Reddit Subreddits</w:t>
                </w:r>
              </w:sdtContent>
            </w:sdt>
          </w:p>
        </w:tc>
      </w:tr>
      <w:tr w:rsidR="007B0A29" w:rsidTr="00052A4A">
        <w:tc>
          <w:tcPr>
            <w:tcW w:w="10080" w:type="dxa"/>
            <w:tcMar>
              <w:bottom w:w="216" w:type="dxa"/>
            </w:tcMar>
          </w:tcPr>
          <w:p w:rsidR="007B0A29" w:rsidRDefault="007B0A29" w:rsidP="00A5429D">
            <w:pPr>
              <w:pStyle w:val="CoverPageTitle"/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D4773D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:rsidR="00D4773D" w:rsidRPr="00783448" w:rsidRDefault="00B0191C" w:rsidP="00783448">
            <w:pPr>
              <w:pStyle w:val="Date"/>
            </w:pPr>
            <w:r>
              <w:t>05/04/2018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:rsidR="00D4773D" w:rsidRPr="00A5429D" w:rsidRDefault="00583FAA" w:rsidP="00A5429D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7A411CD51F70C94BBC29E11DBE9194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B0191C">
                  <w:t>r/politics r/Liberal. r/Conservative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title and image, second table has date and subtitle and the third has paragraph text"/>
      </w:tblPr>
      <w:tblGrid>
        <w:gridCol w:w="10080"/>
      </w:tblGrid>
      <w:tr w:rsidR="00D4773D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:rsidR="00D4773D" w:rsidRPr="00A5429D" w:rsidRDefault="00B0191C" w:rsidP="00A5429D">
            <w:pPr>
              <w:pStyle w:val="Abstract"/>
            </w:pPr>
            <w:r>
              <w:t xml:space="preserve">Classify posts on the r/politics subreddit according to political </w:t>
            </w:r>
            <w:proofErr w:type="spellStart"/>
            <w:r>
              <w:t>idealogy</w:t>
            </w:r>
            <w:proofErr w:type="spellEnd"/>
          </w:p>
        </w:tc>
      </w:tr>
    </w:tbl>
    <w:p w:rsidR="00D4773D" w:rsidRDefault="00D4773D">
      <w:r>
        <w:br w:type="page"/>
      </w:r>
    </w:p>
    <w:p w:rsidR="00106B79" w:rsidRDefault="00583FAA">
      <w:pPr>
        <w:pStyle w:val="Title"/>
      </w:pPr>
      <w:sdt>
        <w:sdtPr>
          <w:alias w:val="Title:"/>
          <w:tag w:val="Title:"/>
          <w:id w:val="-1055697181"/>
          <w:placeholder>
            <w:docPart w:val="67A660123078824A8E1E5B7CDDBDC57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15:appearance w15:val="hidden"/>
          <w:text w:multiLine="1"/>
        </w:sdtPr>
        <w:sdtEndPr/>
        <w:sdtContent>
          <w:r w:rsidR="00B0191C">
            <w:t>Classifying</w:t>
          </w:r>
          <w:r w:rsidR="00B0191C">
            <w:br/>
            <w:t>Reddit Subreddits</w:t>
          </w:r>
        </w:sdtContent>
      </w:sdt>
    </w:p>
    <w:sdt>
      <w:sdtPr>
        <w:alias w:val="Subtitle:"/>
        <w:tag w:val="Subtitle:"/>
        <w:id w:val="219697527"/>
        <w:placeholder>
          <w:docPart w:val="89643F924B59444880765382EF67BC4E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EndPr/>
      <w:sdtContent>
        <w:p w:rsidR="00106B79" w:rsidRDefault="00B0191C">
          <w:pPr>
            <w:pStyle w:val="Subtitle"/>
          </w:pPr>
          <w:r>
            <w:t>r/politics r/Liberal. r/Conservative</w:t>
          </w:r>
        </w:p>
      </w:sdtContent>
    </w:sdt>
    <w:p w:rsidR="00DC305C" w:rsidRDefault="00B0191C" w:rsidP="00DC305C">
      <w:pPr>
        <w:pStyle w:val="Heading1"/>
        <w:rPr>
          <w:rFonts w:eastAsia="Times New Roman"/>
        </w:rPr>
      </w:pPr>
      <w:r>
        <w:t xml:space="preserve">Findings </w:t>
      </w:r>
    </w:p>
    <w:p w:rsidR="00DC305C" w:rsidRDefault="00B0191C" w:rsidP="00DC305C">
      <w:pPr>
        <w:rPr>
          <w:rFonts w:eastAsia="Times New Roman"/>
        </w:rPr>
      </w:pPr>
      <w:r>
        <w:rPr>
          <w:rFonts w:eastAsia="Times New Roman"/>
        </w:rPr>
        <w:t xml:space="preserve">r/politics submissions cannot be effectively classified using the common attributes on r/Liberal and r/Conservative threads. </w:t>
      </w:r>
      <w:proofErr w:type="gramStart"/>
      <w:r>
        <w:rPr>
          <w:rFonts w:eastAsia="Times New Roman"/>
        </w:rPr>
        <w:t>However</w:t>
      </w:r>
      <w:proofErr w:type="gramEnd"/>
      <w:r>
        <w:rPr>
          <w:rFonts w:eastAsia="Times New Roman"/>
        </w:rPr>
        <w:t xml:space="preserve"> the predictors of comment success as defined by either number of comments or score can be predicted with the following methodologies and accuracy</w:t>
      </w:r>
    </w:p>
    <w:p w:rsidR="00B0191C" w:rsidRDefault="00B0191C" w:rsidP="00B0191C">
      <w:pPr>
        <w:rPr>
          <w:rFonts w:eastAsia="Times New Roman"/>
        </w:rPr>
      </w:pPr>
      <w:r>
        <w:rPr>
          <w:rFonts w:eastAsia="Times New Roman"/>
        </w:rPr>
        <w:t xml:space="preserve">r/politics: </w:t>
      </w:r>
      <w:proofErr w:type="spellStart"/>
      <w:proofErr w:type="gramStart"/>
      <w:r w:rsidRPr="00B0191C">
        <w:rPr>
          <w:rFonts w:eastAsia="Times New Roman"/>
        </w:rPr>
        <w:t>RandomForestClassifier</w:t>
      </w:r>
      <w:proofErr w:type="spellEnd"/>
      <w:r w:rsidRPr="00B0191C">
        <w:rPr>
          <w:rFonts w:eastAsia="Times New Roman"/>
        </w:rPr>
        <w:t>(</w:t>
      </w:r>
      <w:proofErr w:type="spellStart"/>
      <w:proofErr w:type="gramEnd"/>
      <w:r w:rsidRPr="00B0191C">
        <w:rPr>
          <w:rFonts w:eastAsia="Times New Roman"/>
        </w:rPr>
        <w:t>LogisticRegression</w:t>
      </w:r>
      <w:proofErr w:type="spellEnd"/>
      <w:r w:rsidRPr="00B0191C">
        <w:rPr>
          <w:rFonts w:eastAsia="Times New Roman"/>
        </w:rPr>
        <w:t xml:space="preserve"> 0.80</w:t>
      </w:r>
    </w:p>
    <w:p w:rsidR="00B0191C" w:rsidRDefault="00B0191C" w:rsidP="00B0191C">
      <w:pPr>
        <w:rPr>
          <w:rFonts w:eastAsia="Times New Roman"/>
        </w:rPr>
      </w:pPr>
      <w:r>
        <w:rPr>
          <w:rFonts w:eastAsia="Times New Roman"/>
        </w:rPr>
        <w:t xml:space="preserve">r/Conservative </w:t>
      </w:r>
      <w:proofErr w:type="spellStart"/>
      <w:r w:rsidRPr="00B0191C">
        <w:rPr>
          <w:rFonts w:eastAsia="Times New Roman"/>
        </w:rPr>
        <w:t>GradientBoostingClassifier</w:t>
      </w:r>
      <w:proofErr w:type="spellEnd"/>
      <w:r w:rsidRPr="00B0191C">
        <w:rPr>
          <w:rFonts w:eastAsia="Times New Roman"/>
        </w:rPr>
        <w:t>:   0.72</w:t>
      </w:r>
    </w:p>
    <w:p w:rsidR="00B0191C" w:rsidRDefault="00B0191C" w:rsidP="00B0191C">
      <w:pPr>
        <w:rPr>
          <w:rFonts w:eastAsia="Times New Roman"/>
        </w:rPr>
      </w:pPr>
      <w:r>
        <w:rPr>
          <w:rFonts w:eastAsia="Times New Roman"/>
        </w:rPr>
        <w:t xml:space="preserve">R/Liberal </w:t>
      </w:r>
      <w:proofErr w:type="spellStart"/>
      <w:proofErr w:type="gramStart"/>
      <w:r w:rsidRPr="00B0191C">
        <w:rPr>
          <w:rFonts w:eastAsia="Times New Roman"/>
        </w:rPr>
        <w:t>BernoulliNBinomial</w:t>
      </w:r>
      <w:proofErr w:type="spellEnd"/>
      <w:r w:rsidRPr="00B0191C">
        <w:rPr>
          <w:rFonts w:eastAsia="Times New Roman"/>
        </w:rPr>
        <w:t xml:space="preserve">  0.63</w:t>
      </w:r>
      <w:proofErr w:type="gramEnd"/>
    </w:p>
    <w:p w:rsidR="00052A4A" w:rsidRDefault="00052A4A" w:rsidP="00DC305C">
      <w:pPr>
        <w:rPr>
          <w:rFonts w:eastAsia="Times New Roman"/>
        </w:rPr>
      </w:pPr>
    </w:p>
    <w:sectPr w:rsidR="00052A4A" w:rsidSect="00052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FAA" w:rsidRDefault="00583FAA">
      <w:pPr>
        <w:spacing w:after="0" w:line="240" w:lineRule="auto"/>
      </w:pPr>
      <w:r>
        <w:separator/>
      </w:r>
    </w:p>
  </w:endnote>
  <w:endnote w:type="continuationSeparator" w:id="0">
    <w:p w:rsidR="00583FAA" w:rsidRDefault="0058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1C" w:rsidRDefault="00B0191C">
    <w:pPr>
      <w:pStyle w:val="Footer"/>
    </w:pPr>
    <w:r>
      <w:t xml:space="preserve">By Harsha Goonewardana , Data Scientist 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FAA" w:rsidRDefault="00583FAA">
      <w:pPr>
        <w:spacing w:after="0" w:line="240" w:lineRule="auto"/>
      </w:pPr>
      <w:r>
        <w:separator/>
      </w:r>
    </w:p>
  </w:footnote>
  <w:footnote w:type="continuationSeparator" w:id="0">
    <w:p w:rsidR="00583FAA" w:rsidRDefault="0058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5B2" w:rsidRPr="005225B2" w:rsidRDefault="00583FAA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B0191C">
          <w:rPr>
            <w:rFonts w:eastAsiaTheme="majorEastAsia"/>
          </w:rPr>
          <w:t>Classifying</w:t>
        </w:r>
        <w:r w:rsidR="00B0191C">
          <w:rPr>
            <w:rFonts w:eastAsiaTheme="majorEastAsia"/>
          </w:rPr>
          <w:br/>
          <w:t>Reddit Subreddits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B79" w:rsidRPr="00431C36" w:rsidRDefault="00583FAA" w:rsidP="00431C36">
    <w:pPr>
      <w:pStyle w:val="HeaderOdd"/>
    </w:pPr>
    <w:sdt>
      <w:sdtPr>
        <w:rPr>
          <w:rFonts w:eastAsiaTheme="majorEastAsia"/>
        </w:rPr>
        <w:alias w:val="Title:"/>
        <w:tag w:val="Title:"/>
        <w:id w:val="-1458169766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B0191C">
          <w:rPr>
            <w:rFonts w:eastAsiaTheme="majorEastAsia"/>
          </w:rPr>
          <w:t>Classifying</w:t>
        </w:r>
        <w:r w:rsidR="00B0191C">
          <w:rPr>
            <w:rFonts w:eastAsiaTheme="majorEastAsia"/>
          </w:rPr>
          <w:br/>
          <w:t>Reddit Subreddits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91C" w:rsidRDefault="00B01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1C"/>
    <w:rsid w:val="00052A4A"/>
    <w:rsid w:val="00067337"/>
    <w:rsid w:val="00106B79"/>
    <w:rsid w:val="00132205"/>
    <w:rsid w:val="00177883"/>
    <w:rsid w:val="0019783B"/>
    <w:rsid w:val="001D4AE0"/>
    <w:rsid w:val="001E51BD"/>
    <w:rsid w:val="002B2685"/>
    <w:rsid w:val="002D3102"/>
    <w:rsid w:val="00356B91"/>
    <w:rsid w:val="003A2F68"/>
    <w:rsid w:val="003E38BF"/>
    <w:rsid w:val="00402606"/>
    <w:rsid w:val="00431B47"/>
    <w:rsid w:val="00431C36"/>
    <w:rsid w:val="0049775F"/>
    <w:rsid w:val="005225B2"/>
    <w:rsid w:val="005473E9"/>
    <w:rsid w:val="00583FAA"/>
    <w:rsid w:val="005B18C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B0A29"/>
    <w:rsid w:val="007D052D"/>
    <w:rsid w:val="007D5DA8"/>
    <w:rsid w:val="008662AD"/>
    <w:rsid w:val="008F56CC"/>
    <w:rsid w:val="00997ACB"/>
    <w:rsid w:val="009D314A"/>
    <w:rsid w:val="00A329B9"/>
    <w:rsid w:val="00A5429D"/>
    <w:rsid w:val="00B0191C"/>
    <w:rsid w:val="00BC0A22"/>
    <w:rsid w:val="00C85AA2"/>
    <w:rsid w:val="00CD12DE"/>
    <w:rsid w:val="00D4032E"/>
    <w:rsid w:val="00D4773D"/>
    <w:rsid w:val="00D62024"/>
    <w:rsid w:val="00DC305C"/>
    <w:rsid w:val="00E04568"/>
    <w:rsid w:val="00E44E60"/>
    <w:rsid w:val="00E90D9F"/>
    <w:rsid w:val="00E959BE"/>
    <w:rsid w:val="00ED1452"/>
    <w:rsid w:val="00EE6A4F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38EA"/>
  <w15:docId w15:val="{1CD45F27-0699-D64A-9C07-89825996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8B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Application%20Support/Microsoft/Office/16.0/DTS/Search/%7bBAD7CE00-1824-014D-A1C8-9CE81D9417DC%7dtf017730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DBD53C9291C8499B81D1BADC62D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07543-CEEC-8B4D-A0CF-66F54A86B95D}"/>
      </w:docPartPr>
      <w:docPartBody>
        <w:p w:rsidR="00000000" w:rsidRDefault="003E7FC5">
          <w:pPr>
            <w:pStyle w:val="04DBD53C9291C8499B81D1BADC62D744"/>
          </w:pPr>
          <w:r w:rsidRPr="00D4032E">
            <w:t>title</w:t>
          </w:r>
        </w:p>
      </w:docPartBody>
    </w:docPart>
    <w:docPart>
      <w:docPartPr>
        <w:name w:val="7A411CD51F70C94BBC29E11DBE919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F11E6-CA73-F04B-9964-1FAE3492D762}"/>
      </w:docPartPr>
      <w:docPartBody>
        <w:p w:rsidR="00000000" w:rsidRDefault="003E7FC5">
          <w:pPr>
            <w:pStyle w:val="7A411CD51F70C94BBC29E11DBE9194D3"/>
          </w:pPr>
          <w:r w:rsidRPr="00A5429D">
            <w:t>Subtitle</w:t>
          </w:r>
        </w:p>
      </w:docPartBody>
    </w:docPart>
    <w:docPart>
      <w:docPartPr>
        <w:name w:val="67A660123078824A8E1E5B7CDDB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08F-B951-0D41-BE65-64F92197F672}"/>
      </w:docPartPr>
      <w:docPartBody>
        <w:p w:rsidR="00000000" w:rsidRDefault="003E7FC5">
          <w:pPr>
            <w:pStyle w:val="67A660123078824A8E1E5B7CDDBDC57B"/>
          </w:pPr>
          <w:r>
            <w:t>Title</w:t>
          </w:r>
        </w:p>
      </w:docPartBody>
    </w:docPart>
    <w:docPart>
      <w:docPartPr>
        <w:name w:val="89643F924B59444880765382EF67B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9726E-8A3C-E84C-8837-B46687D7636F}"/>
      </w:docPartPr>
      <w:docPartBody>
        <w:p w:rsidR="00000000" w:rsidRDefault="003E7FC5">
          <w:pPr>
            <w:pStyle w:val="89643F924B59444880765382EF67BC4E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C5"/>
    <w:rsid w:val="003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BD53C9291C8499B81D1BADC62D744">
    <w:name w:val="04DBD53C9291C8499B81D1BADC62D744"/>
  </w:style>
  <w:style w:type="paragraph" w:styleId="Date">
    <w:name w:val="Date"/>
    <w:basedOn w:val="Normal"/>
    <w:link w:val="DateChar"/>
    <w:uiPriority w:val="2"/>
    <w:qFormat/>
    <w:pPr>
      <w:spacing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403BDC90A729A24D86AF79604ED8FD84">
    <w:name w:val="403BDC90A729A24D86AF79604ED8FD84"/>
  </w:style>
  <w:style w:type="paragraph" w:customStyle="1" w:styleId="7A411CD51F70C94BBC29E11DBE9194D3">
    <w:name w:val="7A411CD51F70C94BBC29E11DBE9194D3"/>
  </w:style>
  <w:style w:type="paragraph" w:customStyle="1" w:styleId="EB13C9D7963F9247BCCDE7381E9A317A">
    <w:name w:val="EB13C9D7963F9247BCCDE7381E9A317A"/>
  </w:style>
  <w:style w:type="paragraph" w:customStyle="1" w:styleId="67A660123078824A8E1E5B7CDDBDC57B">
    <w:name w:val="67A660123078824A8E1E5B7CDDBDC57B"/>
  </w:style>
  <w:style w:type="paragraph" w:customStyle="1" w:styleId="89643F924B59444880765382EF67BC4E">
    <w:name w:val="89643F924B59444880765382EF67BC4E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35054296685BE54090CDF3EEE3D729C2">
    <w:name w:val="35054296685BE54090CDF3EEE3D729C2"/>
  </w:style>
  <w:style w:type="paragraph" w:customStyle="1" w:styleId="9692E97D786A904FA6DAC62573287F71">
    <w:name w:val="9692E97D786A904FA6DAC62573287F71"/>
  </w:style>
  <w:style w:type="paragraph" w:customStyle="1" w:styleId="A537205BA57F424DA0D618FE5C389B3E">
    <w:name w:val="A537205BA57F424DA0D618FE5C389B3E"/>
  </w:style>
  <w:style w:type="paragraph" w:customStyle="1" w:styleId="8BB701767659DC4FBB07FD4E6B97F3BB">
    <w:name w:val="8BB701767659DC4FBB07FD4E6B97F3BB"/>
  </w:style>
  <w:style w:type="paragraph" w:customStyle="1" w:styleId="64EE63A213FBB64AAA73C130C260D8F7">
    <w:name w:val="64EE63A213FBB64AAA73C130C260D8F7"/>
  </w:style>
  <w:style w:type="paragraph" w:customStyle="1" w:styleId="50C32F80E5B9B840A9FAADA940F7B0AD">
    <w:name w:val="50C32F80E5B9B840A9FAADA940F7B0AD"/>
  </w:style>
  <w:style w:type="paragraph" w:customStyle="1" w:styleId="782113DCFD2BD64E8A73A75C714AD275">
    <w:name w:val="782113DCFD2BD64E8A73A75C714AD275"/>
  </w:style>
  <w:style w:type="paragraph" w:customStyle="1" w:styleId="234641D67450DC4A9FB41E37D0BD5EC4">
    <w:name w:val="234641D67450DC4A9FB41E37D0BD5EC4"/>
  </w:style>
  <w:style w:type="paragraph" w:customStyle="1" w:styleId="997B72884375E6429AAFB9CDD83E6735">
    <w:name w:val="997B72884375E6429AAFB9CDD83E6735"/>
  </w:style>
  <w:style w:type="paragraph" w:customStyle="1" w:styleId="9B16C07A837E954692B7E140BCCAF6B1">
    <w:name w:val="9B16C07A837E954692B7E140BCCAF6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C1181-88E9-FE46-84BD-CC7BBA68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10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
Reddit Subreddits</dc:title>
  <dc:subject>r/politics r/Liberal. r/Conservative</dc:subject>
  <dc:creator>Microsoft Office User</dc:creator>
  <cp:lastModifiedBy>Annie McHugh</cp:lastModifiedBy>
  <cp:revision>1</cp:revision>
  <dcterms:created xsi:type="dcterms:W3CDTF">2018-06-04T13:41:00Z</dcterms:created>
  <dcterms:modified xsi:type="dcterms:W3CDTF">2018-06-04T13:52:00Z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