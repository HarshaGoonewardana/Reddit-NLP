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7A42EC4E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09CCBCA" w14:textId="63913FB3" w:rsidR="003A2F68" w:rsidRDefault="00D03C76" w:rsidP="007B0A29">
            <w:pPr>
              <w:pStyle w:val="CoverPageTitle"/>
            </w:pPr>
            <w:sdt>
              <w:sdtPr>
                <w:rPr>
                  <w:noProof/>
                  <w:kern w:val="0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04DBD53C9291C8499B81D1BADC62D74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B46931">
                  <w:rPr>
                    <w:noProof/>
                    <w:kern w:val="0"/>
                    <w14:ligatures w14:val="none"/>
                  </w:rPr>
                  <w:t>Classifying Reddit Subreddits</w:t>
                </w:r>
              </w:sdtContent>
            </w:sdt>
          </w:p>
        </w:tc>
      </w:tr>
      <w:tr w:rsidR="007B0A29" w14:paraId="17A1E03A" w14:textId="77777777" w:rsidTr="00052A4A">
        <w:tc>
          <w:tcPr>
            <w:tcW w:w="10080" w:type="dxa"/>
            <w:tcMar>
              <w:bottom w:w="216" w:type="dxa"/>
            </w:tcMar>
          </w:tcPr>
          <w:p w14:paraId="74706A10" w14:textId="77777777" w:rsidR="007B0A29" w:rsidRDefault="007B0A29" w:rsidP="00A5429D">
            <w:pPr>
              <w:pStyle w:val="CoverPageTitle"/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4C2BB87B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3823C0A7" w14:textId="77777777" w:rsidR="00D4773D" w:rsidRPr="00783448" w:rsidRDefault="00B0191C" w:rsidP="00783448">
            <w:pPr>
              <w:pStyle w:val="Date"/>
            </w:pPr>
            <w:r>
              <w:t>05/04/2018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EA28741" w14:textId="77777777" w:rsidR="00D4773D" w:rsidRPr="00A5429D" w:rsidRDefault="00D03C76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7A411CD51F70C94BBC29E11DBE9194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B0191C">
                  <w:t>r/politics r/Liberal. r/Conservative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14:paraId="787059CE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445127CA" w14:textId="77777777" w:rsidR="00D4773D" w:rsidRPr="00A5429D" w:rsidRDefault="00B0191C" w:rsidP="00A5429D">
            <w:pPr>
              <w:pStyle w:val="Abstract"/>
            </w:pPr>
            <w:r>
              <w:t xml:space="preserve">Classify posts on the r/politics subreddit according to political </w:t>
            </w:r>
            <w:proofErr w:type="spellStart"/>
            <w:r>
              <w:t>idealogy</w:t>
            </w:r>
            <w:proofErr w:type="spellEnd"/>
          </w:p>
        </w:tc>
      </w:tr>
    </w:tbl>
    <w:p w14:paraId="0932237C" w14:textId="77777777" w:rsidR="00D4773D" w:rsidRDefault="00D4773D">
      <w:r>
        <w:br w:type="page"/>
      </w:r>
    </w:p>
    <w:p w14:paraId="6387F209" w14:textId="6F4DDE01" w:rsidR="00106B79" w:rsidRPr="00B46931" w:rsidRDefault="00D03C76">
      <w:pPr>
        <w:pStyle w:val="Title"/>
        <w:rPr>
          <w:sz w:val="44"/>
          <w:szCs w:val="44"/>
        </w:rPr>
      </w:pPr>
      <w:sdt>
        <w:sdtPr>
          <w:rPr>
            <w:sz w:val="44"/>
            <w:szCs w:val="44"/>
          </w:rPr>
          <w:alias w:val="Title:"/>
          <w:tag w:val="Title:"/>
          <w:id w:val="-1055697181"/>
          <w:placeholder>
            <w:docPart w:val="67A660123078824A8E1E5B7CDDBDC5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B46931">
            <w:rPr>
              <w:sz w:val="44"/>
              <w:szCs w:val="44"/>
            </w:rPr>
            <w:t xml:space="preserve">Classifying </w:t>
          </w:r>
          <w:r w:rsidR="00B0191C" w:rsidRPr="00B46931">
            <w:rPr>
              <w:sz w:val="44"/>
              <w:szCs w:val="44"/>
            </w:rPr>
            <w:t>Reddit Subreddits</w:t>
          </w:r>
        </w:sdtContent>
      </w:sdt>
    </w:p>
    <w:p w14:paraId="23A51D6E" w14:textId="2AA4F33F" w:rsidR="00B46931" w:rsidRDefault="00D03C76" w:rsidP="00B46931">
      <w:pPr>
        <w:pStyle w:val="Subtitle"/>
      </w:pPr>
      <w:sdt>
        <w:sdtPr>
          <w:alias w:val="Subtitle:"/>
          <w:tag w:val="Subtitle:"/>
          <w:id w:val="219697527"/>
          <w:placeholder>
            <w:docPart w:val="89643F924B59444880765382EF67BC4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15:appearance w15:val="hidden"/>
          <w:text w:multiLine="1"/>
        </w:sdtPr>
        <w:sdtEndPr/>
        <w:sdtContent>
          <w:r w:rsidR="00B0191C">
            <w:t>r/politics r/Liberal. r/Conservative</w:t>
          </w:r>
        </w:sdtContent>
      </w:sdt>
    </w:p>
    <w:p w14:paraId="1CB9A6C5" w14:textId="7131EEDA" w:rsidR="00DC305C" w:rsidRPr="00ED3FD2" w:rsidRDefault="007475A5" w:rsidP="00ED3FD2">
      <w:pPr>
        <w:pStyle w:val="Heading1"/>
        <w:jc w:val="both"/>
        <w:rPr>
          <w:rFonts w:eastAsia="Times New Roman"/>
        </w:rPr>
      </w:pPr>
      <w:r w:rsidRPr="00ED3FD2">
        <w:rPr>
          <w:rFonts w:eastAsia="Times New Roman"/>
        </w:rPr>
        <w:t>Introduction</w:t>
      </w:r>
    </w:p>
    <w:p w14:paraId="543833E6" w14:textId="4360B4DE" w:rsidR="007475A5" w:rsidRDefault="007475A5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 R</w:t>
      </w:r>
      <w:r w:rsidRPr="007475A5">
        <w:rPr>
          <w:rFonts w:eastAsia="Times New Roman"/>
        </w:rPr>
        <w:t>eddit is the fourth most visited site in the United States</w:t>
      </w:r>
      <w:r>
        <w:rPr>
          <w:rFonts w:eastAsia="Times New Roman"/>
        </w:rPr>
        <w:t xml:space="preserve"> in 2018,</w:t>
      </w:r>
      <w:r w:rsidRPr="007475A5">
        <w:rPr>
          <w:rFonts w:eastAsia="Times New Roman"/>
        </w:rPr>
        <w:t xml:space="preserve"> </w:t>
      </w:r>
      <w:r>
        <w:rPr>
          <w:rFonts w:eastAsia="Times New Roman"/>
        </w:rPr>
        <w:t xml:space="preserve">as reported by </w:t>
      </w:r>
      <w:r w:rsidRPr="007475A5">
        <w:rPr>
          <w:rFonts w:eastAsia="Times New Roman"/>
        </w:rPr>
        <w:t>Alexa</w:t>
      </w:r>
      <w:r>
        <w:rPr>
          <w:rFonts w:eastAsia="Times New Roman"/>
        </w:rPr>
        <w:t>, a consultancy</w:t>
      </w:r>
      <w:r w:rsidRPr="007475A5">
        <w:rPr>
          <w:rFonts w:eastAsia="Times New Roman"/>
        </w:rPr>
        <w:t>. It is the seventh most visited site in the entire world.</w:t>
      </w:r>
      <w:r>
        <w:rPr>
          <w:rFonts w:eastAsia="Times New Roman"/>
        </w:rPr>
        <w:t xml:space="preserve"> Reddit is a community of like-minded individuals with a wide variety of interests who congregate via sub thread of their interest.</w:t>
      </w:r>
    </w:p>
    <w:p w14:paraId="2E1BF537" w14:textId="31E12F45" w:rsidR="007475A5" w:rsidRDefault="007475A5" w:rsidP="00ED3FD2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 xml:space="preserve">Problem Definition </w:t>
      </w:r>
    </w:p>
    <w:p w14:paraId="2E0C70F9" w14:textId="7EF7D2CE" w:rsidR="00B46931" w:rsidRDefault="007475A5" w:rsidP="00ED3FD2">
      <w:pPr>
        <w:jc w:val="both"/>
        <w:rPr>
          <w:rFonts w:eastAsia="Times New Roman"/>
        </w:rPr>
      </w:pPr>
      <w:r>
        <w:rPr>
          <w:rFonts w:eastAsia="Times New Roman"/>
        </w:rPr>
        <w:t>The primary goal was predicted on the hypothesis that the submissions on r/Politics subreddit can be bifurcated to liberal and conservative adjacent posts with a nominal error term to capture the submission which fall outside this binary paradigm. A</w:t>
      </w:r>
      <w:r w:rsidR="00B46931">
        <w:rPr>
          <w:rFonts w:eastAsia="Times New Roman"/>
        </w:rPr>
        <w:t>n</w:t>
      </w:r>
      <w:r>
        <w:rPr>
          <w:rFonts w:eastAsia="Times New Roman"/>
        </w:rPr>
        <w:t xml:space="preserve"> algorithm trained to accurately classify the subreddit origin of a post from a combined dataset from r/Liberal and r/Conservative can be reasonably expected to </w:t>
      </w:r>
      <w:r w:rsidR="00B46931">
        <w:rPr>
          <w:rFonts w:eastAsia="Times New Roman"/>
        </w:rPr>
        <w:t>classify the submission on the r/politics subreddit as effectively.</w:t>
      </w:r>
    </w:p>
    <w:p w14:paraId="7661E409" w14:textId="00F01D97" w:rsidR="007475A5" w:rsidRDefault="00B46931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The secondary goal was to understand the factors which contribute to the success of posts in each of these three subreddits. </w:t>
      </w:r>
      <w:r w:rsidR="007475A5">
        <w:rPr>
          <w:rFonts w:eastAsia="Times New Roman"/>
        </w:rPr>
        <w:t xml:space="preserve"> </w:t>
      </w:r>
    </w:p>
    <w:p w14:paraId="02B67946" w14:textId="1066BEBC" w:rsidR="007475A5" w:rsidRDefault="00B46931" w:rsidP="00ED3FD2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DATASET</w:t>
      </w:r>
    </w:p>
    <w:p w14:paraId="5EDC1AD9" w14:textId="73E46A08" w:rsidR="00B46931" w:rsidRDefault="00B46931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The dataset was scrapped from the three subreddits over a </w:t>
      </w:r>
      <w:proofErr w:type="gramStart"/>
      <w:r>
        <w:rPr>
          <w:rFonts w:eastAsia="Times New Roman"/>
        </w:rPr>
        <w:t>one week</w:t>
      </w:r>
      <w:proofErr w:type="gramEnd"/>
      <w:r>
        <w:rPr>
          <w:rFonts w:eastAsia="Times New Roman"/>
        </w:rPr>
        <w:t xml:space="preserve"> period from both the “Hot” and “Popular” sub categories as defined by Reddit. The </w:t>
      </w:r>
      <w:r w:rsidRPr="00B46931">
        <w:rPr>
          <w:rFonts w:eastAsia="Times New Roman"/>
        </w:rPr>
        <w:t xml:space="preserve">r/Liberal </w:t>
      </w:r>
      <w:r>
        <w:rPr>
          <w:rFonts w:eastAsia="Times New Roman"/>
        </w:rPr>
        <w:t xml:space="preserve">contained </w:t>
      </w:r>
      <w:r w:rsidRPr="00B46931">
        <w:rPr>
          <w:rFonts w:eastAsia="Times New Roman"/>
        </w:rPr>
        <w:t>1658</w:t>
      </w:r>
      <w:r>
        <w:rPr>
          <w:rFonts w:eastAsia="Times New Roman"/>
        </w:rPr>
        <w:t xml:space="preserve"> unique posts, </w:t>
      </w:r>
      <w:r w:rsidRPr="00B46931">
        <w:rPr>
          <w:rFonts w:eastAsia="Times New Roman"/>
        </w:rPr>
        <w:t xml:space="preserve">r/Conservative </w:t>
      </w:r>
      <w:r>
        <w:rPr>
          <w:rFonts w:eastAsia="Times New Roman"/>
        </w:rPr>
        <w:t xml:space="preserve">contained </w:t>
      </w:r>
      <w:r w:rsidRPr="00B46931">
        <w:rPr>
          <w:rFonts w:eastAsia="Times New Roman"/>
        </w:rPr>
        <w:t>2184</w:t>
      </w:r>
      <w:r>
        <w:rPr>
          <w:rFonts w:eastAsia="Times New Roman"/>
        </w:rPr>
        <w:t xml:space="preserve"> and </w:t>
      </w:r>
      <w:r w:rsidRPr="00B46931">
        <w:rPr>
          <w:rFonts w:eastAsia="Times New Roman"/>
        </w:rPr>
        <w:t xml:space="preserve">r/politics </w:t>
      </w:r>
      <w:r>
        <w:rPr>
          <w:rFonts w:eastAsia="Times New Roman"/>
        </w:rPr>
        <w:t xml:space="preserve">had </w:t>
      </w:r>
      <w:r w:rsidRPr="00B46931">
        <w:rPr>
          <w:rFonts w:eastAsia="Times New Roman"/>
        </w:rPr>
        <w:t>3382</w:t>
      </w:r>
      <w:r>
        <w:rPr>
          <w:rFonts w:eastAsia="Times New Roman"/>
        </w:rPr>
        <w:t>.</w:t>
      </w:r>
    </w:p>
    <w:p w14:paraId="1CC4A719" w14:textId="75B50E4F" w:rsidR="00B46931" w:rsidRDefault="00B46931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The feature engineered dataset contained 11 numerical and 9 categorical features. </w:t>
      </w:r>
    </w:p>
    <w:p w14:paraId="506A76C8" w14:textId="2F70A287" w:rsidR="00B46931" w:rsidRPr="00B46931" w:rsidRDefault="00B46931" w:rsidP="00ED3FD2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 xml:space="preserve">MethoDology </w:t>
      </w:r>
    </w:p>
    <w:p w14:paraId="223FED99" w14:textId="4FB2FAB8" w:rsidR="0012641F" w:rsidRDefault="00B46931" w:rsidP="00ED3FD2">
      <w:pPr>
        <w:jc w:val="both"/>
        <w:rPr>
          <w:rFonts w:eastAsia="Times New Roman"/>
        </w:rPr>
      </w:pPr>
      <w:r>
        <w:rPr>
          <w:rFonts w:eastAsia="Times New Roman"/>
        </w:rPr>
        <w:t>First, the title of each post was vectorized in preparation for machine learning use</w:t>
      </w:r>
      <w:r w:rsidR="0012641F">
        <w:rPr>
          <w:rFonts w:eastAsia="Times New Roman"/>
        </w:rPr>
        <w:t xml:space="preserve"> and sentiment analysis was conducted to create another variable.  Then the best performing algorithm per dataset was chosen among many variants using the test validation score. </w:t>
      </w:r>
    </w:p>
    <w:p w14:paraId="47D2D4EE" w14:textId="137268A9" w:rsidR="0012641F" w:rsidRDefault="0012641F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r/politics: </w:t>
      </w:r>
      <w:proofErr w:type="spellStart"/>
      <w:r>
        <w:rPr>
          <w:rFonts w:eastAsia="Times New Roman"/>
        </w:rPr>
        <w:t>RandomForestClassifier</w:t>
      </w:r>
      <w:proofErr w:type="spellEnd"/>
      <w:r>
        <w:rPr>
          <w:rFonts w:eastAsia="Times New Roman"/>
        </w:rPr>
        <w:t xml:space="preserve"> &amp;</w:t>
      </w:r>
      <w:proofErr w:type="spellStart"/>
      <w:r w:rsidRPr="00B0191C">
        <w:rPr>
          <w:rFonts w:eastAsia="Times New Roman"/>
        </w:rPr>
        <w:t>LogisticRegression</w:t>
      </w:r>
      <w:proofErr w:type="spellEnd"/>
      <w:r>
        <w:rPr>
          <w:rFonts w:eastAsia="Times New Roman"/>
        </w:rPr>
        <w:t xml:space="preserve"> (ensemble</w:t>
      </w:r>
      <w:r w:rsidR="00ED3FD2">
        <w:rPr>
          <w:rFonts w:eastAsia="Times New Roman"/>
        </w:rPr>
        <w:t xml:space="preserve">) </w:t>
      </w:r>
      <w:r w:rsidR="00ED3FD2" w:rsidRPr="00B0191C">
        <w:rPr>
          <w:rFonts w:eastAsia="Times New Roman"/>
        </w:rPr>
        <w:t>0.80</w:t>
      </w:r>
    </w:p>
    <w:p w14:paraId="7E3F7A23" w14:textId="77777777" w:rsidR="0012641F" w:rsidRDefault="0012641F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r/Conservative </w:t>
      </w:r>
      <w:proofErr w:type="spellStart"/>
      <w:r w:rsidRPr="00B0191C">
        <w:rPr>
          <w:rFonts w:eastAsia="Times New Roman"/>
        </w:rPr>
        <w:t>GradientBoostingClassifier</w:t>
      </w:r>
      <w:proofErr w:type="spellEnd"/>
      <w:r w:rsidRPr="00B0191C">
        <w:rPr>
          <w:rFonts w:eastAsia="Times New Roman"/>
        </w:rPr>
        <w:t>:   0.72</w:t>
      </w:r>
    </w:p>
    <w:p w14:paraId="6A57DD54" w14:textId="4CE5EF42" w:rsidR="0012641F" w:rsidRPr="00ED3FD2" w:rsidRDefault="0012641F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r/Liberal </w:t>
      </w:r>
      <w:proofErr w:type="spellStart"/>
      <w:proofErr w:type="gramStart"/>
      <w:r w:rsidRPr="00B0191C">
        <w:rPr>
          <w:rFonts w:eastAsia="Times New Roman"/>
        </w:rPr>
        <w:t>BernoulliNBinomial</w:t>
      </w:r>
      <w:proofErr w:type="spellEnd"/>
      <w:r w:rsidRPr="00B0191C">
        <w:rPr>
          <w:rFonts w:eastAsia="Times New Roman"/>
        </w:rPr>
        <w:t xml:space="preserve">  0.63</w:t>
      </w:r>
      <w:proofErr w:type="gramEnd"/>
    </w:p>
    <w:p w14:paraId="3294C17D" w14:textId="37D66461" w:rsidR="007475A5" w:rsidRDefault="0012641F" w:rsidP="00ED3FD2">
      <w:pPr>
        <w:pStyle w:val="Heading1"/>
        <w:jc w:val="both"/>
        <w:rPr>
          <w:rFonts w:eastAsia="Times New Roman"/>
        </w:rPr>
      </w:pPr>
      <w:r>
        <w:t>Findings</w:t>
      </w:r>
    </w:p>
    <w:p w14:paraId="0EBA2D35" w14:textId="36D5A34C" w:rsidR="00F517AB" w:rsidRDefault="00B0191C" w:rsidP="00ED3FD2">
      <w:pPr>
        <w:jc w:val="both"/>
        <w:rPr>
          <w:rFonts w:eastAsia="Times New Roman"/>
        </w:rPr>
      </w:pPr>
      <w:r>
        <w:rPr>
          <w:rFonts w:eastAsia="Times New Roman"/>
        </w:rPr>
        <w:t xml:space="preserve">r/politics submissions cannot be effectively classified using the common attributes on r/Liberal and r/Conservative threads. </w:t>
      </w:r>
      <w:r w:rsidR="00F517AB">
        <w:rPr>
          <w:rFonts w:eastAsia="Times New Roman"/>
        </w:rPr>
        <w:t xml:space="preserve">This may be due to the heterodoxy of the prediction data caused by the presence of a wider spectrum of political opinion than the project definition of Liberal and Conservative thought.  </w:t>
      </w:r>
    </w:p>
    <w:p w14:paraId="38952268" w14:textId="6F19DC70" w:rsidR="00F517AB" w:rsidRDefault="00F517AB" w:rsidP="00ED3FD2">
      <w:pPr>
        <w:jc w:val="both"/>
        <w:rPr>
          <w:rFonts w:eastAsia="Times New Roman"/>
        </w:rPr>
      </w:pPr>
      <w:r>
        <w:rPr>
          <w:rFonts w:eastAsia="Times New Roman"/>
        </w:rPr>
        <w:lastRenderedPageBreak/>
        <w:t>Each sub-thread contains enough specific and uniquel</w:t>
      </w:r>
      <w:bookmarkStart w:id="0" w:name="_GoBack"/>
      <w:bookmarkEnd w:id="0"/>
      <w:r>
        <w:rPr>
          <w:rFonts w:eastAsia="Times New Roman"/>
        </w:rPr>
        <w:t xml:space="preserve">y intrinsic attributes to successfully predict the success of a particular post, where the success is defined as attracting more than the median amount of </w:t>
      </w:r>
      <w:r w:rsidR="0012641F">
        <w:rPr>
          <w:rFonts w:eastAsia="Times New Roman"/>
        </w:rPr>
        <w:t>comments</w:t>
      </w:r>
      <w:r>
        <w:rPr>
          <w:rFonts w:eastAsia="Times New Roman"/>
        </w:rPr>
        <w:t xml:space="preserve"> or scores.  </w:t>
      </w:r>
    </w:p>
    <w:p w14:paraId="4E416837" w14:textId="77777777" w:rsidR="00F517AB" w:rsidRDefault="00F517AB" w:rsidP="00ED3FD2">
      <w:pPr>
        <w:jc w:val="both"/>
        <w:rPr>
          <w:rFonts w:eastAsia="Times New Roman"/>
        </w:rPr>
      </w:pPr>
    </w:p>
    <w:p w14:paraId="748DBE9B" w14:textId="77777777" w:rsidR="00052A4A" w:rsidRDefault="00052A4A" w:rsidP="00ED3FD2">
      <w:pPr>
        <w:jc w:val="both"/>
        <w:rPr>
          <w:rFonts w:eastAsia="Times New Roman"/>
        </w:rPr>
      </w:pPr>
    </w:p>
    <w:sectPr w:rsidR="00052A4A" w:rsidSect="00052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54DCD" w14:textId="77777777" w:rsidR="00D03C76" w:rsidRDefault="00D03C76">
      <w:pPr>
        <w:spacing w:after="0" w:line="240" w:lineRule="auto"/>
      </w:pPr>
      <w:r>
        <w:separator/>
      </w:r>
    </w:p>
  </w:endnote>
  <w:endnote w:type="continuationSeparator" w:id="0">
    <w:p w14:paraId="29D22131" w14:textId="77777777" w:rsidR="00D03C76" w:rsidRDefault="00D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BF79E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9599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6333" w14:textId="77777777" w:rsidR="00B0191C" w:rsidRDefault="00B0191C">
    <w:pPr>
      <w:pStyle w:val="Footer"/>
    </w:pPr>
    <w:r>
      <w:t xml:space="preserve">By Harsha Goonewardana , Data Scientist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4E1B2" w14:textId="77777777" w:rsidR="00D03C76" w:rsidRDefault="00D03C76">
      <w:pPr>
        <w:spacing w:after="0" w:line="240" w:lineRule="auto"/>
      </w:pPr>
      <w:r>
        <w:separator/>
      </w:r>
    </w:p>
  </w:footnote>
  <w:footnote w:type="continuationSeparator" w:id="0">
    <w:p w14:paraId="5416EC68" w14:textId="77777777" w:rsidR="00D03C76" w:rsidRDefault="00D0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7E83" w14:textId="489587D3" w:rsidR="005225B2" w:rsidRPr="005225B2" w:rsidRDefault="00D03C76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B46931">
          <w:rPr>
            <w:rFonts w:eastAsiaTheme="majorEastAsia"/>
          </w:rPr>
          <w:t>Classifying Reddit Subreddits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E788" w14:textId="301D9F74" w:rsidR="00106B79" w:rsidRPr="00431C36" w:rsidRDefault="00D03C76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B46931">
          <w:rPr>
            <w:rFonts w:eastAsiaTheme="majorEastAsia"/>
          </w:rPr>
          <w:t>Classifying Reddit Subreddits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27354" w14:textId="77777777" w:rsidR="00B0191C" w:rsidRDefault="00B01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1C"/>
    <w:rsid w:val="00052A4A"/>
    <w:rsid w:val="00067337"/>
    <w:rsid w:val="00106B79"/>
    <w:rsid w:val="0012641F"/>
    <w:rsid w:val="00132205"/>
    <w:rsid w:val="00177883"/>
    <w:rsid w:val="0019783B"/>
    <w:rsid w:val="001D4AE0"/>
    <w:rsid w:val="001E51BD"/>
    <w:rsid w:val="002B2685"/>
    <w:rsid w:val="002D3102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83FAA"/>
    <w:rsid w:val="005B18C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475A5"/>
    <w:rsid w:val="00783448"/>
    <w:rsid w:val="007B0A29"/>
    <w:rsid w:val="007D052D"/>
    <w:rsid w:val="007D5DA8"/>
    <w:rsid w:val="008662AD"/>
    <w:rsid w:val="008F56CC"/>
    <w:rsid w:val="00997ACB"/>
    <w:rsid w:val="009D314A"/>
    <w:rsid w:val="00A329B9"/>
    <w:rsid w:val="00A5429D"/>
    <w:rsid w:val="00B0191C"/>
    <w:rsid w:val="00B46931"/>
    <w:rsid w:val="00BC0A22"/>
    <w:rsid w:val="00C85AA2"/>
    <w:rsid w:val="00CD12DE"/>
    <w:rsid w:val="00D03C76"/>
    <w:rsid w:val="00D4032E"/>
    <w:rsid w:val="00D4773D"/>
    <w:rsid w:val="00D62024"/>
    <w:rsid w:val="00DC305C"/>
    <w:rsid w:val="00E04568"/>
    <w:rsid w:val="00E44E60"/>
    <w:rsid w:val="00E90D9F"/>
    <w:rsid w:val="00E959BE"/>
    <w:rsid w:val="00ED1452"/>
    <w:rsid w:val="00ED3FD2"/>
    <w:rsid w:val="00EE6A4F"/>
    <w:rsid w:val="00EF4DCC"/>
    <w:rsid w:val="00F517AB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D6D61"/>
  <w15:docId w15:val="{1CD45F27-0699-D64A-9C07-89825996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Application%20Support/Microsoft/Office/16.0/DTS/Search/%7bBAD7CE00-1824-014D-A1C8-9CE81D9417DC%7dtf017730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DBD53C9291C8499B81D1BADC62D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07543-CEEC-8B4D-A0CF-66F54A86B95D}"/>
      </w:docPartPr>
      <w:docPartBody>
        <w:p w:rsidR="000C7077" w:rsidRDefault="003E7FC5">
          <w:pPr>
            <w:pStyle w:val="04DBD53C9291C8499B81D1BADC62D744"/>
          </w:pPr>
          <w:r w:rsidRPr="00D4032E">
            <w:t>title</w:t>
          </w:r>
        </w:p>
      </w:docPartBody>
    </w:docPart>
    <w:docPart>
      <w:docPartPr>
        <w:name w:val="7A411CD51F70C94BBC29E11DBE919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F11E6-CA73-F04B-9964-1FAE3492D762}"/>
      </w:docPartPr>
      <w:docPartBody>
        <w:p w:rsidR="000C7077" w:rsidRDefault="003E7FC5">
          <w:pPr>
            <w:pStyle w:val="7A411CD51F70C94BBC29E11DBE9194D3"/>
          </w:pPr>
          <w:r w:rsidRPr="00A5429D">
            <w:t>Subtitle</w:t>
          </w:r>
        </w:p>
      </w:docPartBody>
    </w:docPart>
    <w:docPart>
      <w:docPartPr>
        <w:name w:val="67A660123078824A8E1E5B7CDDB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8F-B951-0D41-BE65-64F92197F672}"/>
      </w:docPartPr>
      <w:docPartBody>
        <w:p w:rsidR="000C7077" w:rsidRDefault="003E7FC5">
          <w:pPr>
            <w:pStyle w:val="67A660123078824A8E1E5B7CDDBDC57B"/>
          </w:pPr>
          <w:r>
            <w:t>Title</w:t>
          </w:r>
        </w:p>
      </w:docPartBody>
    </w:docPart>
    <w:docPart>
      <w:docPartPr>
        <w:name w:val="89643F924B59444880765382EF67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9726E-8A3C-E84C-8837-B46687D7636F}"/>
      </w:docPartPr>
      <w:docPartBody>
        <w:p w:rsidR="000C7077" w:rsidRDefault="003E7FC5">
          <w:pPr>
            <w:pStyle w:val="89643F924B59444880765382EF67BC4E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C5"/>
    <w:rsid w:val="000C7077"/>
    <w:rsid w:val="003E7FC5"/>
    <w:rsid w:val="004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BD53C9291C8499B81D1BADC62D744">
    <w:name w:val="04DBD53C9291C8499B81D1BADC62D744"/>
  </w:style>
  <w:style w:type="paragraph" w:styleId="Date">
    <w:name w:val="Date"/>
    <w:basedOn w:val="Normal"/>
    <w:link w:val="DateChar"/>
    <w:uiPriority w:val="2"/>
    <w:qFormat/>
    <w:pPr>
      <w:spacing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403BDC90A729A24D86AF79604ED8FD84">
    <w:name w:val="403BDC90A729A24D86AF79604ED8FD84"/>
  </w:style>
  <w:style w:type="paragraph" w:customStyle="1" w:styleId="7A411CD51F70C94BBC29E11DBE9194D3">
    <w:name w:val="7A411CD51F70C94BBC29E11DBE9194D3"/>
  </w:style>
  <w:style w:type="paragraph" w:customStyle="1" w:styleId="EB13C9D7963F9247BCCDE7381E9A317A">
    <w:name w:val="EB13C9D7963F9247BCCDE7381E9A317A"/>
  </w:style>
  <w:style w:type="paragraph" w:customStyle="1" w:styleId="67A660123078824A8E1E5B7CDDBDC57B">
    <w:name w:val="67A660123078824A8E1E5B7CDDBDC57B"/>
  </w:style>
  <w:style w:type="paragraph" w:customStyle="1" w:styleId="89643F924B59444880765382EF67BC4E">
    <w:name w:val="89643F924B59444880765382EF67BC4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35054296685BE54090CDF3EEE3D729C2">
    <w:name w:val="35054296685BE54090CDF3EEE3D729C2"/>
  </w:style>
  <w:style w:type="paragraph" w:customStyle="1" w:styleId="9692E97D786A904FA6DAC62573287F71">
    <w:name w:val="9692E97D786A904FA6DAC62573287F71"/>
  </w:style>
  <w:style w:type="paragraph" w:customStyle="1" w:styleId="A537205BA57F424DA0D618FE5C389B3E">
    <w:name w:val="A537205BA57F424DA0D618FE5C389B3E"/>
  </w:style>
  <w:style w:type="paragraph" w:customStyle="1" w:styleId="8BB701767659DC4FBB07FD4E6B97F3BB">
    <w:name w:val="8BB701767659DC4FBB07FD4E6B97F3BB"/>
  </w:style>
  <w:style w:type="paragraph" w:customStyle="1" w:styleId="64EE63A213FBB64AAA73C130C260D8F7">
    <w:name w:val="64EE63A213FBB64AAA73C130C260D8F7"/>
  </w:style>
  <w:style w:type="paragraph" w:customStyle="1" w:styleId="50C32F80E5B9B840A9FAADA940F7B0AD">
    <w:name w:val="50C32F80E5B9B840A9FAADA940F7B0AD"/>
  </w:style>
  <w:style w:type="paragraph" w:customStyle="1" w:styleId="782113DCFD2BD64E8A73A75C714AD275">
    <w:name w:val="782113DCFD2BD64E8A73A75C714AD275"/>
  </w:style>
  <w:style w:type="paragraph" w:customStyle="1" w:styleId="234641D67450DC4A9FB41E37D0BD5EC4">
    <w:name w:val="234641D67450DC4A9FB41E37D0BD5EC4"/>
  </w:style>
  <w:style w:type="paragraph" w:customStyle="1" w:styleId="997B72884375E6429AAFB9CDD83E6735">
    <w:name w:val="997B72884375E6429AAFB9CDD83E6735"/>
  </w:style>
  <w:style w:type="paragraph" w:customStyle="1" w:styleId="9B16C07A837E954692B7E140BCCAF6B1">
    <w:name w:val="9B16C07A837E954692B7E140BCCAF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1901-B873-C54D-B1F0-E19D493F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{BAD7CE00-1824-014D-A1C8-9CE81D9417DC}tf01773070.dotx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
Reddit Subreddits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Reddit Subreddits</dc:title>
  <dc:subject>r/politics r/Liberal. r/Conservative</dc:subject>
  <dc:creator>Microsoft Office User</dc:creator>
  <cp:lastModifiedBy>Annie McHugh</cp:lastModifiedBy>
  <cp:revision>2</cp:revision>
  <dcterms:created xsi:type="dcterms:W3CDTF">2018-06-05T13:18:00Z</dcterms:created>
  <dcterms:modified xsi:type="dcterms:W3CDTF">2018-06-05T13:18:00Z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